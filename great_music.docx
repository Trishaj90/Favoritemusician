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4AD9" w14:textId="187BA22D" w:rsidR="00372003" w:rsidRDefault="0099597F">
      <w:pPr>
        <w:pStyle w:val="Heading1"/>
      </w:pPr>
      <w:r>
        <w:t>Favorite Musicians/ Bands</w:t>
      </w:r>
    </w:p>
    <w:p w14:paraId="47CBA8C0" w14:textId="6FED9F3F" w:rsidR="00372003" w:rsidRDefault="0099597F" w:rsidP="0099597F">
      <w:pPr>
        <w:pStyle w:val="ListBullet"/>
      </w:pPr>
      <w:r>
        <w:t>Kid Cudi</w:t>
      </w:r>
    </w:p>
    <w:p w14:paraId="36571A86" w14:textId="1F2F4436" w:rsidR="0099597F" w:rsidRDefault="0099597F" w:rsidP="0099597F">
      <w:pPr>
        <w:pStyle w:val="ListBullet"/>
      </w:pPr>
      <w:r>
        <w:t>Britney Spears</w:t>
      </w:r>
    </w:p>
    <w:p w14:paraId="2A1E1332" w14:textId="74F8F9C5" w:rsidR="0099597F" w:rsidRDefault="0099597F" w:rsidP="0099597F">
      <w:pPr>
        <w:pStyle w:val="ListBullet"/>
      </w:pPr>
      <w:r>
        <w:t>Hopsin</w:t>
      </w:r>
    </w:p>
    <w:p w14:paraId="34301168" w14:textId="701F19EA" w:rsidR="0099597F" w:rsidRDefault="0099597F" w:rsidP="0099597F">
      <w:pPr>
        <w:pStyle w:val="ListBullet"/>
      </w:pPr>
      <w:r>
        <w:t>Aaliyah</w:t>
      </w:r>
    </w:p>
    <w:p w14:paraId="3EA0E907" w14:textId="40DF42C8" w:rsidR="0099597F" w:rsidRDefault="0099597F" w:rsidP="0099597F">
      <w:pPr>
        <w:pStyle w:val="ListBullet"/>
      </w:pPr>
      <w:r>
        <w:t>System of a down</w:t>
      </w:r>
    </w:p>
    <w:p w14:paraId="33CB1703" w14:textId="05284A02" w:rsidR="0099597F" w:rsidRDefault="0099597F" w:rsidP="0099597F">
      <w:pPr>
        <w:pStyle w:val="ListBullet"/>
      </w:pPr>
      <w:r>
        <w:t>Eric Bellinger</w:t>
      </w:r>
    </w:p>
    <w:p w14:paraId="3EA4B36D" w14:textId="380F19FD" w:rsidR="0099597F" w:rsidRDefault="0099597F" w:rsidP="0099597F">
      <w:pPr>
        <w:pStyle w:val="ListBullet"/>
      </w:pPr>
      <w:r>
        <w:t>Nicki Minaj</w:t>
      </w:r>
    </w:p>
    <w:p w14:paraId="6B15A1BE" w14:textId="0EA27F39" w:rsidR="00372003" w:rsidRDefault="00372003">
      <w:pPr>
        <w:pStyle w:val="Heading2"/>
      </w:pPr>
    </w:p>
    <w:sectPr w:rsidR="0037200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359A" w14:textId="77777777" w:rsidR="008A2C33" w:rsidRDefault="008A2C33">
      <w:r>
        <w:separator/>
      </w:r>
    </w:p>
    <w:p w14:paraId="1BB901C1" w14:textId="77777777" w:rsidR="008A2C33" w:rsidRDefault="008A2C33"/>
  </w:endnote>
  <w:endnote w:type="continuationSeparator" w:id="0">
    <w:p w14:paraId="436D1567" w14:textId="77777777" w:rsidR="008A2C33" w:rsidRDefault="008A2C33">
      <w:r>
        <w:continuationSeparator/>
      </w:r>
    </w:p>
    <w:p w14:paraId="4ADAE3AA" w14:textId="77777777" w:rsidR="008A2C33" w:rsidRDefault="008A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4F9BE" w14:textId="77777777" w:rsidR="0037200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F27C" w14:textId="77777777" w:rsidR="008A2C33" w:rsidRDefault="008A2C33">
      <w:r>
        <w:separator/>
      </w:r>
    </w:p>
    <w:p w14:paraId="46E56626" w14:textId="77777777" w:rsidR="008A2C33" w:rsidRDefault="008A2C33"/>
  </w:footnote>
  <w:footnote w:type="continuationSeparator" w:id="0">
    <w:p w14:paraId="519324C0" w14:textId="77777777" w:rsidR="008A2C33" w:rsidRDefault="008A2C33">
      <w:r>
        <w:continuationSeparator/>
      </w:r>
    </w:p>
    <w:p w14:paraId="14F5C3ED" w14:textId="77777777" w:rsidR="008A2C33" w:rsidRDefault="008A2C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7760134">
    <w:abstractNumId w:val="1"/>
  </w:num>
  <w:num w:numId="2" w16cid:durableId="1127821664">
    <w:abstractNumId w:val="0"/>
  </w:num>
  <w:num w:numId="3" w16cid:durableId="436368707">
    <w:abstractNumId w:val="2"/>
  </w:num>
  <w:num w:numId="4" w16cid:durableId="1606229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7F"/>
    <w:rsid w:val="00372003"/>
    <w:rsid w:val="008A2C33"/>
    <w:rsid w:val="009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A8F03"/>
  <w15:chartTrackingRefBased/>
  <w15:docId w15:val="{AC60E75E-8D86-6940-8FC6-1B77E3A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ishajosiah/Library/Containers/com.microsoft.Word/Data/Library/Application%20Support/Microsoft/Office/16.0/DTS/en-US%7b65CD6AEB-927D-DB43-A979-29DA5D5B7174%7d/%7b015A0AD2-96E1-D14D-81E3-34000D260C7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Josiah</dc:creator>
  <cp:keywords/>
  <dc:description/>
  <cp:lastModifiedBy>Trisha Josiah</cp:lastModifiedBy>
  <cp:revision>1</cp:revision>
  <dcterms:created xsi:type="dcterms:W3CDTF">2023-07-12T14:14:00Z</dcterms:created>
  <dcterms:modified xsi:type="dcterms:W3CDTF">2023-07-12T14:17:00Z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